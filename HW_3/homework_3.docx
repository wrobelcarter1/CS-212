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457C" w14:textId="77777777" w:rsidR="00FA21C4" w:rsidRDefault="00B72274">
      <w:pPr>
        <w:pStyle w:val="NoSpacing"/>
      </w:pPr>
      <w:r>
        <w:t>Carter Wrobel</w:t>
      </w:r>
    </w:p>
    <w:p w14:paraId="37259850" w14:textId="77777777" w:rsidR="00FA21C4" w:rsidRDefault="00B72274">
      <w:pPr>
        <w:pStyle w:val="NoSpacing"/>
      </w:pPr>
      <w:proofErr w:type="spellStart"/>
      <w:r>
        <w:t>Elwakil</w:t>
      </w:r>
      <w:proofErr w:type="spellEnd"/>
    </w:p>
    <w:p w14:paraId="38510F0D" w14:textId="77777777" w:rsidR="00FA21C4" w:rsidRDefault="00B72274">
      <w:pPr>
        <w:pStyle w:val="NoSpacing"/>
      </w:pPr>
      <w:r>
        <w:t>CS 212</w:t>
      </w:r>
    </w:p>
    <w:p w14:paraId="18BB4555" w14:textId="77777777" w:rsidR="00FA21C4" w:rsidRDefault="00B72274">
      <w:pPr>
        <w:pStyle w:val="NoSpacing"/>
      </w:pPr>
      <w:r>
        <w:t>4 February 2019</w:t>
      </w:r>
    </w:p>
    <w:p w14:paraId="635F9F06" w14:textId="77777777" w:rsidR="00FA21C4" w:rsidRDefault="00B72274" w:rsidP="00B72274">
      <w:pPr>
        <w:pStyle w:val="Title"/>
      </w:pPr>
      <w:r>
        <w:t>Homework #3</w:t>
      </w:r>
    </w:p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3222"/>
        <w:gridCol w:w="4603"/>
      </w:tblGrid>
      <w:tr w:rsidR="00B72274" w14:paraId="6026EAAC" w14:textId="77777777" w:rsidTr="0042608E">
        <w:trPr>
          <w:trHeight w:val="543"/>
        </w:trPr>
        <w:tc>
          <w:tcPr>
            <w:tcW w:w="3222" w:type="dxa"/>
          </w:tcPr>
          <w:p w14:paraId="66649E84" w14:textId="77777777" w:rsidR="00B72274" w:rsidRDefault="00B72274" w:rsidP="00B72274">
            <w:pPr>
              <w:ind w:firstLine="0"/>
              <w:jc w:val="center"/>
            </w:pPr>
            <w:r>
              <w:t>Selector</w:t>
            </w:r>
          </w:p>
        </w:tc>
        <w:tc>
          <w:tcPr>
            <w:tcW w:w="4603" w:type="dxa"/>
          </w:tcPr>
          <w:p w14:paraId="3D221907" w14:textId="77777777" w:rsidR="00B72274" w:rsidRDefault="00B72274" w:rsidP="00B72274">
            <w:pPr>
              <w:ind w:firstLine="0"/>
            </w:pPr>
            <w:r>
              <w:t>ID’s</w:t>
            </w:r>
          </w:p>
        </w:tc>
      </w:tr>
      <w:tr w:rsidR="00B72274" w14:paraId="15A0D74D" w14:textId="77777777" w:rsidTr="0042608E">
        <w:trPr>
          <w:trHeight w:val="543"/>
        </w:trPr>
        <w:tc>
          <w:tcPr>
            <w:tcW w:w="3222" w:type="dxa"/>
          </w:tcPr>
          <w:p w14:paraId="5005AD1D" w14:textId="77777777" w:rsidR="00B72274" w:rsidRDefault="00B72274" w:rsidP="00B72274">
            <w:pPr>
              <w:ind w:firstLine="0"/>
              <w:jc w:val="center"/>
            </w:pPr>
            <w:r>
              <w:t>*</w:t>
            </w:r>
          </w:p>
        </w:tc>
        <w:tc>
          <w:tcPr>
            <w:tcW w:w="4603" w:type="dxa"/>
          </w:tcPr>
          <w:p w14:paraId="04CF0935" w14:textId="1036D97C" w:rsidR="00B72274" w:rsidRDefault="0042608E" w:rsidP="00B72274">
            <w:pPr>
              <w:ind w:firstLine="0"/>
            </w:pPr>
            <w:r>
              <w:t>t</w:t>
            </w:r>
            <w:r w:rsidR="00E14BE3">
              <w:t>itle-1, title-2, em-1, subtitle-1, list-1, topic-1, topic-2, topic-3, topic-4, list-2, hw-1, hw-2, hw-3, em-2, hw-4, hw-5, div-1, img-1</w:t>
            </w:r>
          </w:p>
        </w:tc>
      </w:tr>
      <w:tr w:rsidR="00B72274" w14:paraId="36B7D25F" w14:textId="77777777" w:rsidTr="0042608E">
        <w:trPr>
          <w:trHeight w:val="543"/>
        </w:trPr>
        <w:tc>
          <w:tcPr>
            <w:tcW w:w="3222" w:type="dxa"/>
          </w:tcPr>
          <w:p w14:paraId="56705C6B" w14:textId="77777777" w:rsidR="00B72274" w:rsidRDefault="00B72274" w:rsidP="00B72274">
            <w:pPr>
              <w:ind w:firstLine="0"/>
              <w:jc w:val="center"/>
            </w:pPr>
            <w:r>
              <w:t>li</w:t>
            </w:r>
          </w:p>
        </w:tc>
        <w:tc>
          <w:tcPr>
            <w:tcW w:w="4603" w:type="dxa"/>
          </w:tcPr>
          <w:p w14:paraId="2F965E99" w14:textId="22E61AAB" w:rsidR="0042608E" w:rsidRDefault="0042608E" w:rsidP="00B72274">
            <w:pPr>
              <w:ind w:firstLine="0"/>
            </w:pPr>
            <w:r>
              <w:t>topic-1, topic-2, topic-3, topic-4, hw-1, hw-2, hw-3, em-2, hw-4, hw-5</w:t>
            </w:r>
          </w:p>
        </w:tc>
      </w:tr>
      <w:tr w:rsidR="00B72274" w14:paraId="32A82583" w14:textId="77777777" w:rsidTr="0042608E">
        <w:trPr>
          <w:trHeight w:val="543"/>
        </w:trPr>
        <w:tc>
          <w:tcPr>
            <w:tcW w:w="3222" w:type="dxa"/>
          </w:tcPr>
          <w:p w14:paraId="450E6898" w14:textId="77777777" w:rsidR="00B72274" w:rsidRDefault="00B72274" w:rsidP="00B72274">
            <w:pPr>
              <w:ind w:firstLine="0"/>
              <w:jc w:val="center"/>
            </w:pPr>
            <w:r>
              <w:t>p, ul</w:t>
            </w:r>
          </w:p>
        </w:tc>
        <w:tc>
          <w:tcPr>
            <w:tcW w:w="4603" w:type="dxa"/>
          </w:tcPr>
          <w:p w14:paraId="54CF6024" w14:textId="19C6AE24" w:rsidR="00B72274" w:rsidRDefault="0042608E" w:rsidP="00B72274">
            <w:pPr>
              <w:ind w:firstLine="0"/>
            </w:pPr>
            <w:r>
              <w:t>subtitle-1, list-1</w:t>
            </w:r>
          </w:p>
        </w:tc>
      </w:tr>
      <w:tr w:rsidR="00B72274" w14:paraId="4D8A001C" w14:textId="77777777" w:rsidTr="0042608E">
        <w:trPr>
          <w:trHeight w:val="543"/>
        </w:trPr>
        <w:tc>
          <w:tcPr>
            <w:tcW w:w="3222" w:type="dxa"/>
          </w:tcPr>
          <w:p w14:paraId="77B3E3A9" w14:textId="77777777" w:rsidR="00B72274" w:rsidRDefault="00B72274" w:rsidP="00B72274">
            <w:pPr>
              <w:ind w:firstLine="0"/>
              <w:jc w:val="center"/>
            </w:pPr>
            <w:r>
              <w:t>#list-2</w:t>
            </w:r>
          </w:p>
        </w:tc>
        <w:tc>
          <w:tcPr>
            <w:tcW w:w="4603" w:type="dxa"/>
          </w:tcPr>
          <w:p w14:paraId="4B31B8C3" w14:textId="07A21E12" w:rsidR="00B72274" w:rsidRDefault="0042608E" w:rsidP="00B72274">
            <w:pPr>
              <w:ind w:firstLine="0"/>
            </w:pPr>
            <w:r>
              <w:t>l</w:t>
            </w:r>
            <w:r w:rsidR="00E14BE3">
              <w:t>ist-2</w:t>
            </w:r>
            <w:r w:rsidR="00EE4D99">
              <w:t>, hw-1, hw-2, hw-3, hw-4, hw-5, em-2</w:t>
            </w:r>
          </w:p>
        </w:tc>
      </w:tr>
      <w:tr w:rsidR="00B72274" w14:paraId="5DE25AFD" w14:textId="77777777" w:rsidTr="0042608E">
        <w:trPr>
          <w:trHeight w:val="543"/>
        </w:trPr>
        <w:tc>
          <w:tcPr>
            <w:tcW w:w="3222" w:type="dxa"/>
          </w:tcPr>
          <w:p w14:paraId="423301E5" w14:textId="77777777" w:rsidR="00B72274" w:rsidRDefault="00B72274" w:rsidP="00B72274">
            <w:pPr>
              <w:ind w:firstLine="0"/>
              <w:jc w:val="center"/>
            </w:pPr>
            <w:r>
              <w:t>.cls1</w:t>
            </w:r>
          </w:p>
        </w:tc>
        <w:tc>
          <w:tcPr>
            <w:tcW w:w="4603" w:type="dxa"/>
          </w:tcPr>
          <w:p w14:paraId="39DC9239" w14:textId="77CC7641" w:rsidR="00B72274" w:rsidRDefault="0042608E" w:rsidP="00B72274">
            <w:pPr>
              <w:ind w:firstLine="0"/>
            </w:pPr>
            <w:r>
              <w:t>s</w:t>
            </w:r>
            <w:r w:rsidR="00E14BE3">
              <w:t>ubtitle-1, topic-2, topic-4</w:t>
            </w:r>
          </w:p>
        </w:tc>
      </w:tr>
      <w:tr w:rsidR="00B72274" w14:paraId="628CFF69" w14:textId="77777777" w:rsidTr="0042608E">
        <w:trPr>
          <w:trHeight w:val="543"/>
        </w:trPr>
        <w:tc>
          <w:tcPr>
            <w:tcW w:w="3222" w:type="dxa"/>
          </w:tcPr>
          <w:p w14:paraId="4FC98449" w14:textId="77777777" w:rsidR="00B72274" w:rsidRDefault="00B72274" w:rsidP="00B72274">
            <w:pPr>
              <w:ind w:firstLine="0"/>
              <w:jc w:val="center"/>
            </w:pPr>
            <w:r>
              <w:t>li.cls1</w:t>
            </w:r>
          </w:p>
        </w:tc>
        <w:tc>
          <w:tcPr>
            <w:tcW w:w="4603" w:type="dxa"/>
          </w:tcPr>
          <w:p w14:paraId="00E4BF56" w14:textId="5849E4FF" w:rsidR="00B72274" w:rsidRDefault="0042608E" w:rsidP="00B72274">
            <w:pPr>
              <w:ind w:firstLine="0"/>
            </w:pPr>
            <w:r>
              <w:t>topic-2, topic-4</w:t>
            </w:r>
          </w:p>
        </w:tc>
      </w:tr>
      <w:tr w:rsidR="00B72274" w14:paraId="550D77D1" w14:textId="77777777" w:rsidTr="0042608E">
        <w:trPr>
          <w:trHeight w:val="543"/>
        </w:trPr>
        <w:tc>
          <w:tcPr>
            <w:tcW w:w="3222" w:type="dxa"/>
          </w:tcPr>
          <w:p w14:paraId="562F4FB0" w14:textId="77777777" w:rsidR="00B72274" w:rsidRDefault="00B72274" w:rsidP="00B72274">
            <w:pPr>
              <w:ind w:firstLine="0"/>
              <w:jc w:val="center"/>
            </w:pPr>
            <w:r>
              <w:t>div.cls2</w:t>
            </w:r>
          </w:p>
        </w:tc>
        <w:tc>
          <w:tcPr>
            <w:tcW w:w="4603" w:type="dxa"/>
          </w:tcPr>
          <w:p w14:paraId="7010F17F" w14:textId="6797495B" w:rsidR="00B72274" w:rsidRDefault="0042608E" w:rsidP="00B72274">
            <w:pPr>
              <w:ind w:firstLine="0"/>
            </w:pPr>
            <w:r>
              <w:t>NONE</w:t>
            </w:r>
          </w:p>
        </w:tc>
      </w:tr>
      <w:tr w:rsidR="00B72274" w14:paraId="21A5184E" w14:textId="77777777" w:rsidTr="0042608E">
        <w:trPr>
          <w:trHeight w:val="543"/>
        </w:trPr>
        <w:tc>
          <w:tcPr>
            <w:tcW w:w="3222" w:type="dxa"/>
          </w:tcPr>
          <w:p w14:paraId="00BA6F50" w14:textId="77777777" w:rsidR="00B72274" w:rsidRDefault="00B72274" w:rsidP="00B72274">
            <w:pPr>
              <w:ind w:firstLine="0"/>
              <w:jc w:val="center"/>
            </w:pPr>
            <w:r>
              <w:t>p</w:t>
            </w:r>
          </w:p>
        </w:tc>
        <w:tc>
          <w:tcPr>
            <w:tcW w:w="4603" w:type="dxa"/>
          </w:tcPr>
          <w:p w14:paraId="0B4CF023" w14:textId="5D9104C7" w:rsidR="00B72274" w:rsidRDefault="0042608E" w:rsidP="00B72274">
            <w:pPr>
              <w:ind w:firstLine="0"/>
            </w:pPr>
            <w:r>
              <w:t>s</w:t>
            </w:r>
            <w:r w:rsidR="00E14BE3">
              <w:t xml:space="preserve">ubtitle-1, </w:t>
            </w:r>
          </w:p>
        </w:tc>
      </w:tr>
      <w:tr w:rsidR="00B72274" w14:paraId="675F520B" w14:textId="77777777" w:rsidTr="0042608E">
        <w:trPr>
          <w:trHeight w:val="543"/>
        </w:trPr>
        <w:tc>
          <w:tcPr>
            <w:tcW w:w="3222" w:type="dxa"/>
          </w:tcPr>
          <w:p w14:paraId="55A2200B" w14:textId="77777777" w:rsidR="00B72274" w:rsidRDefault="00B72274" w:rsidP="00B72274">
            <w:pPr>
              <w:ind w:firstLine="0"/>
              <w:jc w:val="center"/>
            </w:pPr>
            <w:proofErr w:type="spellStart"/>
            <w:r>
              <w:t>ol</w:t>
            </w:r>
            <w:proofErr w:type="spellEnd"/>
            <w:r>
              <w:t xml:space="preserve"> li</w:t>
            </w:r>
          </w:p>
        </w:tc>
        <w:tc>
          <w:tcPr>
            <w:tcW w:w="4603" w:type="dxa"/>
          </w:tcPr>
          <w:p w14:paraId="47B434ED" w14:textId="71F7C449" w:rsidR="00B72274" w:rsidRDefault="00EE4D99" w:rsidP="00B72274">
            <w:pPr>
              <w:ind w:firstLine="0"/>
            </w:pPr>
            <w:r>
              <w:t xml:space="preserve">List-2, </w:t>
            </w:r>
            <w:r w:rsidR="0042608E">
              <w:t>hw-1, hw-2, hw-3, em-2, hw-4, hw-5</w:t>
            </w:r>
          </w:p>
        </w:tc>
      </w:tr>
      <w:tr w:rsidR="00B72274" w14:paraId="247460E2" w14:textId="77777777" w:rsidTr="0042608E">
        <w:trPr>
          <w:trHeight w:val="543"/>
        </w:trPr>
        <w:tc>
          <w:tcPr>
            <w:tcW w:w="3222" w:type="dxa"/>
          </w:tcPr>
          <w:p w14:paraId="4EDB6A0E" w14:textId="77777777" w:rsidR="00B72274" w:rsidRDefault="00B72274" w:rsidP="00B72274">
            <w:pPr>
              <w:ind w:firstLine="0"/>
              <w:jc w:val="center"/>
            </w:pPr>
            <w:r>
              <w:t>li ~ li</w:t>
            </w:r>
          </w:p>
        </w:tc>
        <w:tc>
          <w:tcPr>
            <w:tcW w:w="4603" w:type="dxa"/>
          </w:tcPr>
          <w:p w14:paraId="528070CE" w14:textId="02127839" w:rsidR="00B72274" w:rsidRDefault="00EE4D99" w:rsidP="00B72274">
            <w:pPr>
              <w:ind w:firstLine="0"/>
            </w:pPr>
            <w:r>
              <w:t xml:space="preserve">Topic-1, </w:t>
            </w:r>
            <w:bookmarkStart w:id="0" w:name="_GoBack"/>
            <w:bookmarkEnd w:id="0"/>
            <w:r w:rsidR="0042608E">
              <w:t>topic-2, topic-3, topic-4, hw-1, hw-2, hw-3, em-2, hw-4, hw-5</w:t>
            </w:r>
          </w:p>
        </w:tc>
      </w:tr>
    </w:tbl>
    <w:p w14:paraId="1FB593F9" w14:textId="77777777" w:rsidR="00B72274" w:rsidRPr="00B72274" w:rsidRDefault="00B72274" w:rsidP="00B72274"/>
    <w:p w14:paraId="13FA7114" w14:textId="77777777" w:rsidR="00FA21C4" w:rsidRDefault="00FA21C4"/>
    <w:sectPr w:rsidR="00FA21C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537A" w14:textId="77777777" w:rsidR="00E35831" w:rsidRDefault="00E35831">
      <w:pPr>
        <w:spacing w:line="240" w:lineRule="auto"/>
      </w:pPr>
      <w:r>
        <w:separator/>
      </w:r>
    </w:p>
  </w:endnote>
  <w:endnote w:type="continuationSeparator" w:id="0">
    <w:p w14:paraId="28E615F3" w14:textId="77777777" w:rsidR="00E35831" w:rsidRDefault="00E35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4194" w14:textId="77777777" w:rsidR="00E35831" w:rsidRDefault="00E35831">
      <w:pPr>
        <w:spacing w:line="240" w:lineRule="auto"/>
      </w:pPr>
      <w:r>
        <w:separator/>
      </w:r>
    </w:p>
  </w:footnote>
  <w:footnote w:type="continuationSeparator" w:id="0">
    <w:p w14:paraId="1176C329" w14:textId="77777777" w:rsidR="00E35831" w:rsidRDefault="00E35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EF25C" w14:textId="77777777" w:rsidR="00FA21C4" w:rsidRDefault="00E35831">
    <w:pPr>
      <w:pStyle w:val="Header"/>
    </w:pPr>
    <w:sdt>
      <w:sdtPr>
        <w:id w:val="1568531701"/>
        <w:placeholder>
          <w:docPart w:val="DA00C4D371D8D149950B6BEDEA47E2F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72274">
          <w:t>Wrobel</w:t>
        </w:r>
      </w:sdtContent>
    </w:sdt>
    <w:r w:rsidR="001B7C2C">
      <w:t xml:space="preserve"> </w:t>
    </w:r>
    <w:r w:rsidR="001B7C2C">
      <w:fldChar w:fldCharType="begin"/>
    </w:r>
    <w:r w:rsidR="001B7C2C">
      <w:instrText xml:space="preserve"> PAGE   \* MERGEFORMAT </w:instrText>
    </w:r>
    <w:r w:rsidR="001B7C2C">
      <w:fldChar w:fldCharType="separate"/>
    </w:r>
    <w:r w:rsidR="001B7C2C">
      <w:rPr>
        <w:noProof/>
      </w:rPr>
      <w:t>2</w:t>
    </w:r>
    <w:r w:rsidR="001B7C2C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A0E9" w14:textId="77777777" w:rsidR="00FA21C4" w:rsidRDefault="00E35831">
    <w:pPr>
      <w:pStyle w:val="Header"/>
    </w:pPr>
    <w:sdt>
      <w:sdtPr>
        <w:id w:val="-348181431"/>
        <w:placeholder>
          <w:docPart w:val="EBB8273DDACEA444BC9AF3DAE2BF95D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72274">
          <w:t>Wrobel</w:t>
        </w:r>
      </w:sdtContent>
    </w:sdt>
    <w:r w:rsidR="001B7C2C">
      <w:t xml:space="preserve"> </w:t>
    </w:r>
    <w:r w:rsidR="001B7C2C">
      <w:fldChar w:fldCharType="begin"/>
    </w:r>
    <w:r w:rsidR="001B7C2C">
      <w:instrText xml:space="preserve"> PAGE   \* MERGEFORMAT </w:instrText>
    </w:r>
    <w:r w:rsidR="001B7C2C">
      <w:fldChar w:fldCharType="separate"/>
    </w:r>
    <w:r w:rsidR="001B7C2C">
      <w:rPr>
        <w:noProof/>
      </w:rPr>
      <w:t>1</w:t>
    </w:r>
    <w:r w:rsidR="001B7C2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4"/>
    <w:rsid w:val="001B7C2C"/>
    <w:rsid w:val="00377A51"/>
    <w:rsid w:val="0042608E"/>
    <w:rsid w:val="00B72274"/>
    <w:rsid w:val="00E14BE3"/>
    <w:rsid w:val="00E35831"/>
    <w:rsid w:val="00EE4D99"/>
    <w:rsid w:val="00F42BC3"/>
    <w:rsid w:val="00FA21C4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9E4A4"/>
  <w15:chartTrackingRefBased/>
  <w15:docId w15:val="{E90B87B8-C149-6D4E-A4A0-24172BCE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terwrobel/Library/Containers/com.microsoft.Word/Data/Library/Application%20Support/Microsoft/Office/16.0/DTS/Search/%7bDC74FACE-CB2C-FD48-A0F4-C9548CA23EC0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00C4D371D8D149950B6BEDEA47E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5C2BA-EE7C-B54A-BBEB-A40FF483DA91}"/>
      </w:docPartPr>
      <w:docPartBody>
        <w:p w:rsidR="0068658E" w:rsidRDefault="00E646AE">
          <w:pPr>
            <w:pStyle w:val="DA00C4D371D8D149950B6BEDEA47E2FB"/>
          </w:pPr>
          <w:r>
            <w:t>Row Heading</w:t>
          </w:r>
        </w:p>
      </w:docPartBody>
    </w:docPart>
    <w:docPart>
      <w:docPartPr>
        <w:name w:val="EBB8273DDACEA444BC9AF3DAE2BF9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0462-858A-D14E-962F-D756CA5CD693}"/>
      </w:docPartPr>
      <w:docPartBody>
        <w:p w:rsidR="0068658E" w:rsidRDefault="00E646AE">
          <w:pPr>
            <w:pStyle w:val="EBB8273DDACEA444BC9AF3DAE2BF95D2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E"/>
    <w:rsid w:val="0068658E"/>
    <w:rsid w:val="00702C1C"/>
    <w:rsid w:val="00E470A5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3CFD611095A489EF31EE8A861AAB5">
    <w:name w:val="5CD3CFD611095A489EF31EE8A861AAB5"/>
  </w:style>
  <w:style w:type="paragraph" w:customStyle="1" w:styleId="45DB0DDFE6789442B22C4A75B134D843">
    <w:name w:val="45DB0DDFE6789442B22C4A75B134D843"/>
  </w:style>
  <w:style w:type="paragraph" w:customStyle="1" w:styleId="C9AC906859005B4CA568D1A517770DB2">
    <w:name w:val="C9AC906859005B4CA568D1A517770DB2"/>
  </w:style>
  <w:style w:type="paragraph" w:customStyle="1" w:styleId="72EE7D5B4888B54EA242C31B93AD9C3C">
    <w:name w:val="72EE7D5B4888B54EA242C31B93AD9C3C"/>
  </w:style>
  <w:style w:type="paragraph" w:customStyle="1" w:styleId="7F32909FA6EB694C9EE239D500DB8862">
    <w:name w:val="7F32909FA6EB694C9EE239D500DB8862"/>
  </w:style>
  <w:style w:type="paragraph" w:customStyle="1" w:styleId="8759C4C328C1AC45B77CCC1230710E27">
    <w:name w:val="8759C4C328C1AC45B77CCC1230710E27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414A156A915DB8459B961F52A90A4BFD">
    <w:name w:val="414A156A915DB8459B961F52A90A4BFD"/>
  </w:style>
  <w:style w:type="paragraph" w:customStyle="1" w:styleId="A2F431D73F51C64B99A5B9996E369818">
    <w:name w:val="A2F431D73F51C64B99A5B9996E369818"/>
  </w:style>
  <w:style w:type="paragraph" w:customStyle="1" w:styleId="9CD1CD2B46B5074F8ACE37D4050D71E4">
    <w:name w:val="9CD1CD2B46B5074F8ACE37D4050D71E4"/>
  </w:style>
  <w:style w:type="paragraph" w:customStyle="1" w:styleId="A7E732341E93084C9EB81F75266627A8">
    <w:name w:val="A7E732341E93084C9EB81F75266627A8"/>
  </w:style>
  <w:style w:type="paragraph" w:customStyle="1" w:styleId="01BFF96C0C23FB4786C7D160EA17503C">
    <w:name w:val="01BFF96C0C23FB4786C7D160EA17503C"/>
  </w:style>
  <w:style w:type="paragraph" w:customStyle="1" w:styleId="F95A6CE53D4A89459D7A3B83E1D11511">
    <w:name w:val="F95A6CE53D4A89459D7A3B83E1D11511"/>
  </w:style>
  <w:style w:type="paragraph" w:customStyle="1" w:styleId="DA00C4D371D8D149950B6BEDEA47E2FB">
    <w:name w:val="DA00C4D371D8D149950B6BEDEA47E2FB"/>
  </w:style>
  <w:style w:type="paragraph" w:customStyle="1" w:styleId="EBB8273DDACEA444BC9AF3DAE2BF95D2">
    <w:name w:val="EBB8273DDACEA444BC9AF3DAE2BF95D2"/>
  </w:style>
  <w:style w:type="paragraph" w:customStyle="1" w:styleId="AFC0379A003A464B9E5748F8E6922950">
    <w:name w:val="AFC0379A003A464B9E5748F8E6922950"/>
  </w:style>
  <w:style w:type="paragraph" w:customStyle="1" w:styleId="02A9F1EAE10B6441A573CE14626E6E27">
    <w:name w:val="02A9F1EAE10B6441A573CE14626E6E27"/>
  </w:style>
  <w:style w:type="paragraph" w:customStyle="1" w:styleId="C6BCAD563D348448AB6E3B84799CABDD">
    <w:name w:val="C6BCAD563D348448AB6E3B84799CABDD"/>
  </w:style>
  <w:style w:type="paragraph" w:customStyle="1" w:styleId="07F41380D635A64BA5437BEAD851770E">
    <w:name w:val="07F41380D635A64BA5437BEAD851770E"/>
  </w:style>
  <w:style w:type="paragraph" w:customStyle="1" w:styleId="6296155596705644B74C9C4FD7D2D8EC">
    <w:name w:val="6296155596705644B74C9C4FD7D2D8EC"/>
  </w:style>
  <w:style w:type="paragraph" w:customStyle="1" w:styleId="371796A02A21C34B84C5022D91FC02B6">
    <w:name w:val="371796A02A21C34B84C5022D91FC02B6"/>
  </w:style>
  <w:style w:type="paragraph" w:customStyle="1" w:styleId="DA69AC147103BA4B8202E35335E3223D">
    <w:name w:val="DA69AC147103BA4B8202E35335E3223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253EE2A4193B3D48A03FD2C32AC366AD">
    <w:name w:val="253EE2A4193B3D48A03FD2C32AC36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Wrobel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9AAA68-E631-D547-8407-358D5944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 Wrobel</dc:creator>
  <cp:keywords/>
  <dc:description/>
  <cp:lastModifiedBy>Carter J Wrobel</cp:lastModifiedBy>
  <cp:revision>5</cp:revision>
  <dcterms:created xsi:type="dcterms:W3CDTF">2019-02-04T21:41:00Z</dcterms:created>
  <dcterms:modified xsi:type="dcterms:W3CDTF">2019-02-06T21:13:00Z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